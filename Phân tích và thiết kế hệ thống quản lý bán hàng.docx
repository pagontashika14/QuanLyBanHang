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52" w:rsidRPr="003E16C7" w:rsidRDefault="003E16C7">
      <w:pPr>
        <w:pStyle w:val="Title"/>
        <w:rPr>
          <w:lang w:val="vi-VN"/>
        </w:rPr>
      </w:pPr>
      <w:r>
        <w:rPr>
          <w:lang w:val="vi-VN"/>
        </w:rPr>
        <w:t>Phân tích và thiết kế hệ thống quản lý bán hàng</w:t>
      </w:r>
    </w:p>
    <w:p w:rsidR="00626D52" w:rsidRDefault="009013E4" w:rsidP="009013E4">
      <w:pPr>
        <w:pStyle w:val="Heading1"/>
      </w:pPr>
      <w:r>
        <w:t>Mô tả</w:t>
      </w:r>
    </w:p>
    <w:p w:rsidR="009013E4" w:rsidRDefault="009013E4" w:rsidP="009013E4">
      <w:pPr>
        <w:pStyle w:val="Heading2"/>
      </w:pPr>
      <w:r>
        <w:t>Yêu cầu</w:t>
      </w:r>
    </w:p>
    <w:p w:rsidR="00CC3375" w:rsidRPr="00CC3375" w:rsidRDefault="00CC3375" w:rsidP="00CC3375">
      <w:pPr>
        <w:pStyle w:val="ListParagraph"/>
        <w:numPr>
          <w:ilvl w:val="0"/>
          <w:numId w:val="15"/>
        </w:numPr>
      </w:pPr>
      <w:r>
        <w:t>Quản lý hàng hóa như lưu trữ thông tin, tìm kiếm, cập nhật</w:t>
      </w:r>
    </w:p>
    <w:p w:rsidR="009013E4" w:rsidRDefault="009013E4">
      <w:pPr>
        <w:pStyle w:val="Heading2"/>
      </w:pPr>
      <w:r>
        <w:t>Nghiệp vụ</w:t>
      </w:r>
    </w:p>
    <w:p w:rsidR="009013E4" w:rsidRDefault="009013E4">
      <w:pPr>
        <w:pStyle w:val="Heading2"/>
      </w:pPr>
      <w:r>
        <w:t>Chức năng</w:t>
      </w:r>
    </w:p>
    <w:p w:rsidR="009013E4" w:rsidRDefault="009013E4">
      <w:pPr>
        <w:pStyle w:val="Heading1"/>
      </w:pPr>
      <w:r>
        <w:t>Phân tích</w:t>
      </w:r>
    </w:p>
    <w:p w:rsidR="009013E4" w:rsidRDefault="009013E4" w:rsidP="009013E4">
      <w:pPr>
        <w:pStyle w:val="Heading2"/>
      </w:pPr>
      <w:r>
        <w:t>Biểu đồ phân cấp chức năng</w:t>
      </w:r>
    </w:p>
    <w:p w:rsidR="000D4D4A" w:rsidRPr="000D4D4A" w:rsidRDefault="009013E4" w:rsidP="000D4D4A">
      <w:pPr>
        <w:pStyle w:val="Heading2"/>
      </w:pPr>
      <w:r>
        <w:t>Biểu đồ luồng dữ liệu</w:t>
      </w:r>
    </w:p>
    <w:p w:rsidR="00683422" w:rsidRDefault="007F4317" w:rsidP="00683422">
      <w:pPr>
        <w:pStyle w:val="Heading3"/>
      </w:pPr>
      <w:r>
        <w:t>Web service</w:t>
      </w:r>
    </w:p>
    <w:p w:rsidR="007F4317" w:rsidRDefault="007F4317" w:rsidP="007F4317">
      <w:pPr>
        <w:pStyle w:val="ListParagraph"/>
        <w:numPr>
          <w:ilvl w:val="0"/>
          <w:numId w:val="16"/>
        </w:numPr>
      </w:pPr>
      <w:r>
        <w:t>Biểu đồ luồng dữ liệu mức ngữ cảnh:</w:t>
      </w:r>
    </w:p>
    <w:p w:rsidR="007F4317" w:rsidRDefault="007F4317" w:rsidP="007F4317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3390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ice mức ngữ cản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17" w:rsidRDefault="007F4317" w:rsidP="007F4317">
      <w:pPr>
        <w:pStyle w:val="ListParagraph"/>
        <w:numPr>
          <w:ilvl w:val="0"/>
          <w:numId w:val="16"/>
        </w:numPr>
      </w:pPr>
      <w:r>
        <w:t>Biểu đồ luồng dữ liệu mức đỉnh:</w:t>
      </w:r>
    </w:p>
    <w:p w:rsidR="007F4317" w:rsidRPr="007F4317" w:rsidRDefault="007F4317" w:rsidP="007F4317">
      <w:pPr>
        <w:pStyle w:val="ListParagraph"/>
      </w:pPr>
      <w:bookmarkStart w:id="0" w:name="_GoBack"/>
      <w:bookmarkEnd w:id="0"/>
    </w:p>
    <w:p w:rsidR="009013E4" w:rsidRDefault="009013E4">
      <w:pPr>
        <w:pStyle w:val="Heading1"/>
      </w:pPr>
      <w:r>
        <w:t>Thiết kế</w:t>
      </w:r>
    </w:p>
    <w:sectPr w:rsidR="009013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145CD7"/>
    <w:multiLevelType w:val="hybridMultilevel"/>
    <w:tmpl w:val="6BD2CB2E"/>
    <w:lvl w:ilvl="0" w:tplc="23BC70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86C8F"/>
    <w:multiLevelType w:val="hybridMultilevel"/>
    <w:tmpl w:val="317AA4C0"/>
    <w:lvl w:ilvl="0" w:tplc="6C0098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058AA"/>
    <w:multiLevelType w:val="hybridMultilevel"/>
    <w:tmpl w:val="308E2DB8"/>
    <w:lvl w:ilvl="0" w:tplc="50C2A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4E30"/>
    <w:multiLevelType w:val="hybridMultilevel"/>
    <w:tmpl w:val="B1FC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C7"/>
    <w:rsid w:val="00012336"/>
    <w:rsid w:val="000D4D4A"/>
    <w:rsid w:val="003E16C7"/>
    <w:rsid w:val="005719B8"/>
    <w:rsid w:val="00626D52"/>
    <w:rsid w:val="00683422"/>
    <w:rsid w:val="007728F1"/>
    <w:rsid w:val="007F4317"/>
    <w:rsid w:val="008416E5"/>
    <w:rsid w:val="009013E4"/>
    <w:rsid w:val="009E7947"/>
    <w:rsid w:val="00C63431"/>
    <w:rsid w:val="00C65DCA"/>
    <w:rsid w:val="00CC3375"/>
    <w:rsid w:val="00E21E9B"/>
    <w:rsid w:val="00E8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2106"/>
  <w15:chartTrackingRefBased/>
  <w15:docId w15:val="{FE5EAB06-8092-4EEA-A3CC-00248E18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D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Tuấn Đạt Dương</dc:creator>
  <cp:keywords/>
  <cp:lastModifiedBy>Tuấn Đạt Dương</cp:lastModifiedBy>
  <cp:revision>4</cp:revision>
  <dcterms:created xsi:type="dcterms:W3CDTF">2016-03-26T15:01:00Z</dcterms:created>
  <dcterms:modified xsi:type="dcterms:W3CDTF">2016-04-03T03:12:00Z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